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数据库位置</w:t>
      </w:r>
      <w:r>
        <w:rPr>
          <w:rFonts w:hint="eastAsia"/>
          <w:lang w:val="en-US" w:eastAsia="zh-CN"/>
        </w:rPr>
        <w:t>:   120.78.168.177:3306    用户名：root   密码：123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URL :      http://101.236.30.248:3000        </w:t>
      </w:r>
      <w:bookmarkStart w:id="0" w:name="_GoBack"/>
      <w:bookmarkEnd w:id="0"/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/stu_login          登陆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/password_reset     密码重置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/password_update   修改密码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/stu_info           个人基本信息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/grade_query       体测成绩查询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/courses_info       分页获取课程信息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/course_choice      选课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/course_remove     退课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/my_choice_course  查看所选课程</w:t>
      </w:r>
    </w:p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/stu_login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2990850"/>
            <wp:effectExtent l="0" t="0" r="9525" b="9525"/>
            <wp:docPr id="1" name="图片 1" descr="stu_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tu_logi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3335655"/>
            <wp:effectExtent l="0" t="0" r="7620" b="11430"/>
            <wp:docPr id="2" name="图片 2" descr="stu_login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tu_login-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/password_update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3228975"/>
            <wp:effectExtent l="0" t="0" r="9525" b="11430"/>
            <wp:docPr id="3" name="图片 3" descr="password_up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password_updat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3049270"/>
            <wp:effectExtent l="0" t="0" r="10160" b="4445"/>
            <wp:docPr id="4" name="图片 4" descr="password_update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password_update-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重置密码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/password_reset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3737610"/>
            <wp:effectExtent l="0" t="0" r="7620" b="9525"/>
            <wp:docPr id="5" name="图片 5" descr="password_re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password_rese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3458845"/>
            <wp:effectExtent l="0" t="0" r="7620" b="8255"/>
            <wp:docPr id="6" name="图片 6" descr="password_reset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password_reset-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学生个人信息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/stu_info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4748530"/>
            <wp:effectExtent l="0" t="0" r="11430" b="12065"/>
            <wp:docPr id="7" name="图片 7" descr="stu_inf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stu_info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74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3804920"/>
            <wp:effectExtent l="0" t="0" r="12065" b="8890"/>
            <wp:docPr id="8" name="图片 8" descr="stu_info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stu_info-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学生体测成绩查询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/grade_query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4627880"/>
            <wp:effectExtent l="0" t="0" r="7620" b="12700"/>
            <wp:docPr id="9" name="图片 9" descr="grade_qu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grade_query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62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3714750"/>
            <wp:effectExtent l="0" t="0" r="9525" b="5715"/>
            <wp:docPr id="10" name="图片 10" descr="grade_query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grade_query-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查看我的选课信息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/my_choice_course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3850640"/>
            <wp:effectExtent l="0" t="0" r="8255" b="3175"/>
            <wp:docPr id="11" name="图片 11" descr="my_choice_cour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my_choice_course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4442460"/>
            <wp:effectExtent l="0" t="0" r="10160" b="11430"/>
            <wp:docPr id="12" name="图片 12" descr="my_choice_course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my_choice_course-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3945255"/>
            <wp:effectExtent l="0" t="0" r="7620" b="1905"/>
            <wp:docPr id="13" name="图片 13" descr="my_choice_course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my_choice_course-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分页获取课程信息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/courses_info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3719830"/>
            <wp:effectExtent l="0" t="0" r="0" b="635"/>
            <wp:docPr id="14" name="图片 14" descr="courses_inf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courses_info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3933825"/>
            <wp:effectExtent l="0" t="0" r="10160" b="0"/>
            <wp:docPr id="15" name="图片 15" descr="courses_info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ourses_info-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进行选课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/course_choice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3830320"/>
            <wp:effectExtent l="0" t="0" r="7620" b="10160"/>
            <wp:docPr id="16" name="图片 16" descr="course_cho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course_choice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4310" cy="3463925"/>
            <wp:effectExtent l="0" t="0" r="6350" b="3175"/>
            <wp:docPr id="17" name="图片 17" descr="course_choice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course_choice-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3569335"/>
            <wp:effectExtent l="0" t="0" r="7620" b="4445"/>
            <wp:docPr id="18" name="图片 18" descr="course_choice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course_choice-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3915410"/>
            <wp:effectExtent l="0" t="0" r="9525" b="5080"/>
            <wp:docPr id="19" name="图片 19" descr="course_choice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course_choice-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/choice_remove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3676015"/>
            <wp:effectExtent l="0" t="0" r="6985" b="4445"/>
            <wp:docPr id="20" name="图片 20" descr="course_remo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course_remove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26038E"/>
    <w:rsid w:val="3326038E"/>
    <w:rsid w:val="6D535020"/>
    <w:rsid w:val="7BC6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20.jpeg"/><Relationship Id="rId22" Type="http://schemas.openxmlformats.org/officeDocument/2006/relationships/image" Target="media/image19.jpeg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6641;&#21494;&#24402;&#26681;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2018-07-01T06:50:00Z</dcterms:created>
  <dc:creator>树叶归根</dc:creator>
  <cp:lastModifiedBy>树叶归根</cp:lastModifiedBy>
  <dcterms:modified xsi:type="dcterms:W3CDTF">2018-07-01T08:15:21Z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